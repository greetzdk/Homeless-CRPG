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lang w:val="en-US"/>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4D2A8F43" w14:textId="3B4E6AF8" w:rsidR="00BB0E82" w:rsidRDefault="00735905">
              <w:pPr>
                <w:pStyle w:val="Publishwithline"/>
              </w:pPr>
              <w:proofErr w:type="spellStart"/>
              <w:r>
                <w:t>Homeless</w:t>
              </w:r>
              <w:proofErr w:type="spellEnd"/>
              <w:r>
                <w:t xml:space="preserve"> Story </w:t>
              </w:r>
              <w:proofErr w:type="spellStart"/>
              <w:r>
                <w:t>Stuff</w:t>
              </w:r>
              <w:proofErr w:type="spellEnd"/>
            </w:p>
          </w:sdtContent>
        </w:sdt>
        <w:p w14:paraId="74C6D5D4" w14:textId="77777777" w:rsidR="00BB0E82" w:rsidRDefault="00BB0E82">
          <w:pPr>
            <w:pStyle w:val="underline"/>
          </w:pPr>
        </w:p>
        <w:p w14:paraId="0B0613B7" w14:textId="77777777" w:rsidR="00BB0E82" w:rsidRDefault="00C94278">
          <w:pPr>
            <w:pStyle w:val="PadderBetweenControlandBody"/>
          </w:pPr>
        </w:p>
      </w:sdtContent>
    </w:sdt>
    <w:p w14:paraId="032F03F7" w14:textId="520144DE" w:rsidR="00BB0E82" w:rsidRDefault="00ED6B60" w:rsidP="00ED6B60">
      <w:pPr>
        <w:pStyle w:val="Heading1"/>
      </w:pPr>
      <w:r>
        <w:t>Origin Stories</w:t>
      </w:r>
    </w:p>
    <w:p w14:paraId="15BBD21E" w14:textId="617877BA" w:rsidR="00ED6B60" w:rsidRDefault="00ED6B60" w:rsidP="00ED6B60"/>
    <w:p w14:paraId="65960890" w14:textId="048449DF" w:rsidR="00ED6B60" w:rsidRDefault="00ED6B60" w:rsidP="00ED6B60">
      <w:pPr>
        <w:pStyle w:val="Heading2"/>
      </w:pPr>
      <w:r>
        <w:t>Abuse</w:t>
      </w:r>
    </w:p>
    <w:p w14:paraId="79D31473" w14:textId="77777777" w:rsidR="00ED6B60" w:rsidRDefault="00ED6B60" w:rsidP="00ED6B60">
      <w:r>
        <w:t>You’ve suffered a lot in your life and you’re not quite sure why. Things never go your way for some strange reason, and you’re constantly haunted by this feeling of void. Your personality has been a void, your relationships, your entire existence just seem like a string of failures wrung around your neck, slowly chocking you to death. Where did it all go wrong?</w:t>
      </w:r>
    </w:p>
    <w:p w14:paraId="7FD3DB4A" w14:textId="77777777" w:rsidR="00ED6B60" w:rsidRDefault="00ED6B60" w:rsidP="00ED6B60">
      <w:r>
        <w:t>&lt;</w:t>
      </w:r>
      <w:proofErr w:type="spellStart"/>
      <w:r>
        <w:t>br</w:t>
      </w:r>
      <w:proofErr w:type="spellEnd"/>
      <w:r>
        <w:t>&gt;</w:t>
      </w:r>
    </w:p>
    <w:p w14:paraId="6212A536" w14:textId="076BC776" w:rsidR="00ED6B60" w:rsidRDefault="00ED6B60" w:rsidP="00ED6B60">
      <w:r>
        <w:t>You try to think back, but all you remember from those early days is just a blur of bits and pieces. You’ve shuffled through old albums, rummaged the attic, and even snooped in your parents’ private papers, just to find some explanation for your misery. Everyone says you were such a happy kid, but that’s not how you remember it at all.   Just… shame. So much shame.</w:t>
      </w:r>
    </w:p>
    <w:p w14:paraId="4CCFB596" w14:textId="54BBC621" w:rsidR="00AA50B9" w:rsidRPr="00ED6B60" w:rsidRDefault="00AA50B9" w:rsidP="00ED6B60">
      <w:r>
        <w:t>&lt;</w:t>
      </w:r>
      <w:proofErr w:type="spellStart"/>
      <w:r>
        <w:t>br</w:t>
      </w:r>
      <w:proofErr w:type="spellEnd"/>
      <w:r>
        <w:t>&gt;</w:t>
      </w:r>
    </w:p>
    <w:p w14:paraId="1B10F81E" w14:textId="42ACCF42" w:rsidR="00ED6B60" w:rsidRDefault="00ED6B60" w:rsidP="00ED6B60">
      <w:pPr>
        <w:pStyle w:val="Heading3"/>
      </w:pPr>
      <w:r>
        <w:t>Punk</w:t>
      </w:r>
    </w:p>
    <w:p w14:paraId="43C8C79B" w14:textId="77777777" w:rsidR="00AA50B9" w:rsidRDefault="00AA50B9" w:rsidP="00AA50B9">
      <w:r>
        <w:t xml:space="preserve">So, was it a surprise that you turned to an ‘alternative’ life-style? You never paid any mind to the bollocks. Even when somebody pointed out the paradigm of you obeying an authority figure, by ignoring the bollocks, you gave them a swift kick and lit a cigarette in true teenage defiance. That’s right, screw the man. You made a few friends here and there, but they never seemed to stick around for long. Something about you just… well, it was wrong. You were – still are – broken in some way. </w:t>
      </w:r>
    </w:p>
    <w:p w14:paraId="45037F4C" w14:textId="77777777" w:rsidR="00AA50B9" w:rsidRDefault="00AA50B9" w:rsidP="00AA50B9">
      <w:r>
        <w:t>&lt;</w:t>
      </w:r>
      <w:proofErr w:type="spellStart"/>
      <w:r>
        <w:t>br</w:t>
      </w:r>
      <w:proofErr w:type="spellEnd"/>
      <w:r>
        <w:t>&gt;</w:t>
      </w:r>
    </w:p>
    <w:p w14:paraId="7A97E6B2" w14:textId="7E1CFCC9" w:rsidR="00AA50B9" w:rsidRDefault="00AA50B9" w:rsidP="00AA50B9">
      <w:r>
        <w:t>Your teenage years went by without a first love. Sure, there was plenty of partners along the way, but you’d never say that you &lt;</w:t>
      </w:r>
      <w:proofErr w:type="spellStart"/>
      <w:r>
        <w:t>i</w:t>
      </w:r>
      <w:proofErr w:type="spellEnd"/>
      <w:r>
        <w:t>&gt;loved&lt;/</w:t>
      </w:r>
      <w:proofErr w:type="spellStart"/>
      <w:r>
        <w:t>i</w:t>
      </w:r>
      <w:proofErr w:type="spellEnd"/>
      <w:r>
        <w:t>&gt; anyone.</w:t>
      </w:r>
      <w:r w:rsidR="00C94278">
        <w:t xml:space="preserve"> How could any one love somebody like you? Besides, you were too busy with school and being crushed by the weight of depression!</w:t>
      </w:r>
    </w:p>
    <w:p w14:paraId="391A9F3C" w14:textId="3463BC66" w:rsidR="00C94278" w:rsidRPr="00AA50B9" w:rsidRDefault="00C94278" w:rsidP="00AA50B9">
      <w:r>
        <w:t>&lt;</w:t>
      </w:r>
      <w:proofErr w:type="spellStart"/>
      <w:r>
        <w:t>br</w:t>
      </w:r>
      <w:proofErr w:type="spellEnd"/>
      <w:r>
        <w:t>&gt;</w:t>
      </w:r>
    </w:p>
    <w:p w14:paraId="16964E3D" w14:textId="713F5B1C" w:rsidR="00ED6B60" w:rsidRDefault="00ED6B60" w:rsidP="00ED6B60">
      <w:pPr>
        <w:pStyle w:val="Heading4"/>
      </w:pPr>
      <w:r>
        <w:t>Confront</w:t>
      </w:r>
    </w:p>
    <w:p w14:paraId="26973B02" w14:textId="0866D3A9" w:rsidR="00C94278" w:rsidRDefault="00C94278" w:rsidP="00C94278">
      <w:r>
        <w:t>Eventually though, you started seeing a psychiatrist, and got some help. Then you saw a therapist and got… a flashback. You’ll never forget it. Even if you tried.</w:t>
      </w:r>
    </w:p>
    <w:p w14:paraId="6BD2ADA5" w14:textId="5DC237F0" w:rsidR="00C94278" w:rsidRDefault="00C94278" w:rsidP="00C94278">
      <w:r>
        <w:t>&lt;</w:t>
      </w:r>
      <w:proofErr w:type="spellStart"/>
      <w:r>
        <w:t>br</w:t>
      </w:r>
      <w:proofErr w:type="spellEnd"/>
      <w:r>
        <w:t>&gt;</w:t>
      </w:r>
    </w:p>
    <w:p w14:paraId="7EE8C9ED" w14:textId="4BD9A8E3" w:rsidR="00C94278" w:rsidRPr="00C94278" w:rsidRDefault="00C94278" w:rsidP="00C94278">
      <w:r>
        <w:t xml:space="preserve">Your therapist kept asking questions which you felt were pretty satisfactory when you gave them, but as you started to prod yourself, cracks and flaws started to appear. And then you went back to your childhood room, vivid images searing your </w:t>
      </w:r>
      <w:bookmarkStart w:id="0" w:name="_GoBack"/>
      <w:bookmarkEnd w:id="0"/>
    </w:p>
    <w:p w14:paraId="42D5CBCB" w14:textId="339970DD" w:rsidR="00ED6B60" w:rsidRDefault="00ED6B60" w:rsidP="00ED6B60">
      <w:pPr>
        <w:pStyle w:val="Heading4"/>
      </w:pPr>
      <w:r>
        <w:t>Bill</w:t>
      </w:r>
    </w:p>
    <w:p w14:paraId="0083A48D" w14:textId="7175D462" w:rsidR="00ED6B60" w:rsidRDefault="00ED6B60" w:rsidP="00ED6B60">
      <w:pPr>
        <w:pStyle w:val="Heading4"/>
      </w:pPr>
      <w:r>
        <w:t>Relationship</w:t>
      </w:r>
    </w:p>
    <w:p w14:paraId="5061B753" w14:textId="63E989ED" w:rsidR="00ED6B60" w:rsidRDefault="00ED6B60" w:rsidP="00ED6B60">
      <w:pPr>
        <w:pStyle w:val="Heading3"/>
      </w:pPr>
      <w:r>
        <w:t>Nerd</w:t>
      </w:r>
    </w:p>
    <w:p w14:paraId="3EC70F34" w14:textId="77777777" w:rsidR="00ED6B60" w:rsidRDefault="00ED6B60" w:rsidP="00ED6B60">
      <w:pPr>
        <w:pStyle w:val="Heading4"/>
      </w:pPr>
      <w:r>
        <w:t>Confront</w:t>
      </w:r>
    </w:p>
    <w:p w14:paraId="759F0AB0" w14:textId="77777777" w:rsidR="00ED6B60" w:rsidRDefault="00ED6B60" w:rsidP="00ED6B60">
      <w:pPr>
        <w:pStyle w:val="Heading4"/>
      </w:pPr>
      <w:r>
        <w:t>Bill</w:t>
      </w:r>
    </w:p>
    <w:p w14:paraId="716A091B" w14:textId="77777777" w:rsidR="00ED6B60" w:rsidRPr="00ED6B60" w:rsidRDefault="00ED6B60" w:rsidP="00ED6B60">
      <w:pPr>
        <w:pStyle w:val="Heading4"/>
      </w:pPr>
      <w:r>
        <w:t>Relationship</w:t>
      </w:r>
    </w:p>
    <w:p w14:paraId="115D2E54" w14:textId="7CEDD4B7" w:rsidR="00ED6B60" w:rsidRDefault="00ED6B60" w:rsidP="00ED6B60">
      <w:pPr>
        <w:pStyle w:val="Heading3"/>
      </w:pPr>
      <w:r>
        <w:t>Run Away</w:t>
      </w:r>
    </w:p>
    <w:p w14:paraId="6D9C7C7C" w14:textId="77777777" w:rsidR="00ED6B60" w:rsidRDefault="00ED6B60" w:rsidP="00ED6B60">
      <w:pPr>
        <w:pStyle w:val="Heading4"/>
      </w:pPr>
      <w:r>
        <w:t>Confront</w:t>
      </w:r>
    </w:p>
    <w:p w14:paraId="27609AF5" w14:textId="77777777" w:rsidR="00ED6B60" w:rsidRDefault="00ED6B60" w:rsidP="00ED6B60">
      <w:pPr>
        <w:pStyle w:val="Heading4"/>
      </w:pPr>
      <w:r>
        <w:t>Bill</w:t>
      </w:r>
    </w:p>
    <w:p w14:paraId="402570DC" w14:textId="41CA419F" w:rsidR="00ED6B60" w:rsidRDefault="00ED6B60" w:rsidP="00ED6B60">
      <w:pPr>
        <w:pStyle w:val="Heading4"/>
      </w:pPr>
      <w:r>
        <w:t>Relationship</w:t>
      </w:r>
    </w:p>
    <w:p w14:paraId="07445698" w14:textId="665BE5BC" w:rsidR="00ED6B60" w:rsidRPr="00ED6B60" w:rsidRDefault="00ED6B60" w:rsidP="00ED6B60">
      <w:pPr>
        <w:pStyle w:val="Heading2"/>
      </w:pPr>
      <w:r>
        <w:t>Violent</w:t>
      </w:r>
    </w:p>
    <w:p w14:paraId="4296727E" w14:textId="77777777" w:rsidR="00ED6B60" w:rsidRDefault="00ED6B60" w:rsidP="00ED6B60">
      <w:pPr>
        <w:pStyle w:val="Heading3"/>
      </w:pPr>
      <w:r>
        <w:t>Punk</w:t>
      </w:r>
    </w:p>
    <w:p w14:paraId="20B31EB9" w14:textId="77777777" w:rsidR="00ED6B60" w:rsidRDefault="00ED6B60" w:rsidP="00ED6B60">
      <w:pPr>
        <w:pStyle w:val="Heading4"/>
      </w:pPr>
      <w:r>
        <w:t>Confront</w:t>
      </w:r>
    </w:p>
    <w:p w14:paraId="12AE559C" w14:textId="77777777" w:rsidR="00ED6B60" w:rsidRDefault="00ED6B60" w:rsidP="00ED6B60">
      <w:pPr>
        <w:pStyle w:val="Heading4"/>
      </w:pPr>
      <w:r>
        <w:t>Bill</w:t>
      </w:r>
    </w:p>
    <w:p w14:paraId="4516F034" w14:textId="77777777" w:rsidR="00ED6B60" w:rsidRDefault="00ED6B60" w:rsidP="00ED6B60">
      <w:pPr>
        <w:pStyle w:val="Heading4"/>
      </w:pPr>
      <w:r>
        <w:t>Relationship</w:t>
      </w:r>
    </w:p>
    <w:p w14:paraId="1C09CD04" w14:textId="77777777" w:rsidR="00ED6B60" w:rsidRDefault="00ED6B60" w:rsidP="00ED6B60">
      <w:pPr>
        <w:pStyle w:val="Heading3"/>
      </w:pPr>
      <w:r>
        <w:t>Nerd</w:t>
      </w:r>
    </w:p>
    <w:p w14:paraId="3F0AC8ED" w14:textId="77777777" w:rsidR="00ED6B60" w:rsidRDefault="00ED6B60" w:rsidP="00ED6B60">
      <w:pPr>
        <w:pStyle w:val="Heading4"/>
      </w:pPr>
      <w:r>
        <w:t>Confront</w:t>
      </w:r>
    </w:p>
    <w:p w14:paraId="1BCB07F6" w14:textId="77777777" w:rsidR="00ED6B60" w:rsidRDefault="00ED6B60" w:rsidP="00ED6B60">
      <w:pPr>
        <w:pStyle w:val="Heading4"/>
      </w:pPr>
      <w:r>
        <w:t>Bill</w:t>
      </w:r>
    </w:p>
    <w:p w14:paraId="56FD365E" w14:textId="77777777" w:rsidR="00ED6B60" w:rsidRPr="00ED6B60" w:rsidRDefault="00ED6B60" w:rsidP="00ED6B60">
      <w:pPr>
        <w:pStyle w:val="Heading4"/>
      </w:pPr>
      <w:r>
        <w:t>Relationship</w:t>
      </w:r>
    </w:p>
    <w:p w14:paraId="4B1B915C" w14:textId="77777777" w:rsidR="00ED6B60" w:rsidRDefault="00ED6B60" w:rsidP="00ED6B60">
      <w:pPr>
        <w:pStyle w:val="Heading3"/>
      </w:pPr>
      <w:r>
        <w:t>Run Away</w:t>
      </w:r>
    </w:p>
    <w:p w14:paraId="7BA44EC2" w14:textId="77777777" w:rsidR="00ED6B60" w:rsidRDefault="00ED6B60" w:rsidP="00ED6B60">
      <w:pPr>
        <w:pStyle w:val="Heading4"/>
      </w:pPr>
      <w:r>
        <w:t>Confront</w:t>
      </w:r>
    </w:p>
    <w:p w14:paraId="696E6E99" w14:textId="77777777" w:rsidR="00ED6B60" w:rsidRDefault="00ED6B60" w:rsidP="00ED6B60">
      <w:pPr>
        <w:pStyle w:val="Heading4"/>
      </w:pPr>
      <w:r>
        <w:t>Bill</w:t>
      </w:r>
    </w:p>
    <w:p w14:paraId="4C95C2D1" w14:textId="285FA099" w:rsidR="00ED6B60" w:rsidRDefault="00ED6B60" w:rsidP="00ED6B60">
      <w:pPr>
        <w:pStyle w:val="Heading4"/>
      </w:pPr>
      <w:r>
        <w:t>Relationship</w:t>
      </w:r>
    </w:p>
    <w:p w14:paraId="77A0CACC" w14:textId="4475C720" w:rsidR="00ED6B60" w:rsidRDefault="00ED6B60" w:rsidP="00ED6B60">
      <w:pPr>
        <w:pStyle w:val="Heading2"/>
      </w:pPr>
      <w:r>
        <w:t>Quiet</w:t>
      </w:r>
    </w:p>
    <w:p w14:paraId="3ABAAA4D" w14:textId="77777777" w:rsidR="00ED6B60" w:rsidRDefault="00ED6B60" w:rsidP="00ED6B60">
      <w:pPr>
        <w:pStyle w:val="Heading3"/>
      </w:pPr>
      <w:r>
        <w:t>Punk</w:t>
      </w:r>
    </w:p>
    <w:p w14:paraId="262429B6" w14:textId="77777777" w:rsidR="00ED6B60" w:rsidRDefault="00ED6B60" w:rsidP="00ED6B60">
      <w:pPr>
        <w:pStyle w:val="Heading4"/>
      </w:pPr>
      <w:r>
        <w:t>Confront</w:t>
      </w:r>
    </w:p>
    <w:p w14:paraId="5460E782" w14:textId="77777777" w:rsidR="00ED6B60" w:rsidRDefault="00ED6B60" w:rsidP="00ED6B60">
      <w:pPr>
        <w:pStyle w:val="Heading4"/>
      </w:pPr>
      <w:r>
        <w:t>Bill</w:t>
      </w:r>
    </w:p>
    <w:p w14:paraId="249E4F81" w14:textId="77777777" w:rsidR="00ED6B60" w:rsidRDefault="00ED6B60" w:rsidP="00ED6B60">
      <w:pPr>
        <w:pStyle w:val="Heading4"/>
      </w:pPr>
      <w:r>
        <w:t>Relationship</w:t>
      </w:r>
    </w:p>
    <w:p w14:paraId="685CC334" w14:textId="77777777" w:rsidR="00ED6B60" w:rsidRDefault="00ED6B60" w:rsidP="00ED6B60">
      <w:pPr>
        <w:pStyle w:val="Heading3"/>
      </w:pPr>
      <w:r>
        <w:t>Nerd</w:t>
      </w:r>
    </w:p>
    <w:p w14:paraId="49B99CB3" w14:textId="77777777" w:rsidR="00ED6B60" w:rsidRDefault="00ED6B60" w:rsidP="00ED6B60">
      <w:pPr>
        <w:pStyle w:val="Heading4"/>
      </w:pPr>
      <w:r>
        <w:t>Confront</w:t>
      </w:r>
    </w:p>
    <w:p w14:paraId="70BD4DB3" w14:textId="77777777" w:rsidR="00ED6B60" w:rsidRDefault="00ED6B60" w:rsidP="00ED6B60">
      <w:pPr>
        <w:pStyle w:val="Heading4"/>
      </w:pPr>
      <w:r>
        <w:t>Bill</w:t>
      </w:r>
    </w:p>
    <w:p w14:paraId="295AC197" w14:textId="77777777" w:rsidR="00ED6B60" w:rsidRPr="00ED6B60" w:rsidRDefault="00ED6B60" w:rsidP="00ED6B60">
      <w:pPr>
        <w:pStyle w:val="Heading4"/>
      </w:pPr>
      <w:r>
        <w:t>Relationship</w:t>
      </w:r>
    </w:p>
    <w:p w14:paraId="19C1978C" w14:textId="77777777" w:rsidR="00ED6B60" w:rsidRDefault="00ED6B60" w:rsidP="00ED6B60">
      <w:pPr>
        <w:pStyle w:val="Heading3"/>
      </w:pPr>
      <w:r>
        <w:t>Run Away</w:t>
      </w:r>
    </w:p>
    <w:p w14:paraId="32DF9998" w14:textId="77777777" w:rsidR="00ED6B60" w:rsidRDefault="00ED6B60" w:rsidP="00ED6B60">
      <w:pPr>
        <w:pStyle w:val="Heading4"/>
      </w:pPr>
      <w:r>
        <w:t>Confront</w:t>
      </w:r>
    </w:p>
    <w:p w14:paraId="47143DDA" w14:textId="77777777" w:rsidR="00ED6B60" w:rsidRDefault="00ED6B60" w:rsidP="00ED6B60">
      <w:pPr>
        <w:pStyle w:val="Heading4"/>
      </w:pPr>
      <w:r>
        <w:t>Bill</w:t>
      </w:r>
    </w:p>
    <w:p w14:paraId="6E95A1AB" w14:textId="77777777" w:rsidR="00ED6B60" w:rsidRDefault="00ED6B60" w:rsidP="00ED6B60">
      <w:pPr>
        <w:pStyle w:val="Heading4"/>
      </w:pPr>
      <w:r>
        <w:t>Relationship</w:t>
      </w:r>
    </w:p>
    <w:p w14:paraId="7564E539" w14:textId="77777777" w:rsidR="00ED6B60" w:rsidRPr="00ED6B60" w:rsidRDefault="00ED6B60" w:rsidP="00ED6B60"/>
    <w:p w14:paraId="37DE7E35" w14:textId="77777777" w:rsidR="00ED6B60" w:rsidRPr="00ED6B60" w:rsidRDefault="00ED6B60" w:rsidP="00ED6B60"/>
    <w:sectPr w:rsidR="00ED6B60" w:rsidRPr="00ED6B60">
      <w:pgSz w:w="12240" w:h="15840"/>
      <w:pgMar w:top="1701" w:right="1134" w:bottom="1701"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735905"/>
    <w:rsid w:val="00735905"/>
    <w:rsid w:val="00AA50B9"/>
    <w:rsid w:val="00BB0E82"/>
    <w:rsid w:val="00BF117B"/>
    <w:rsid w:val="00C94278"/>
    <w:rsid w:val="00ED6B6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5547"/>
  <w15:docId w15:val="{EEBD8350-F8DB-412B-9ADA-EF174136D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da-DK" w:eastAsia="da-DK"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atentStyles>
  <w:style w:type="paragraph" w:default="1" w:styleId="Normal">
    <w:name w:val="Normal"/>
    <w:uiPriority w:val="1"/>
    <w:qFormat/>
    <w:rPr>
      <w:lang w:val="en-US"/>
    </w:rPr>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etz\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AA8E7277-07B0-4B7A-9320-014B814C4573}"/>
      </w:docPartPr>
      <w:docPartBody>
        <w:p w:rsidR="00000000" w:rsidRDefault="000E3C53">
          <w:r w:rsidRPr="00FD43A0">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53"/>
    <w:rsid w:val="000E3C53"/>
    <w:rsid w:val="00327A6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3C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Homeless Story Stuff</PostTitle>
  <PostDate/>
  <PostID/>
  <Category1/>
  <Category2/>
  <Category3/>
  <Category4/>
  <Category5/>
  <Category6/>
  <Category7/>
  <Category8/>
  <Category9/>
  <Category10/>
  <Account>f1ec54b7-1bf3-4f7f-82df-7b2d34998c29</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27</TotalTime>
  <Pages>1</Pages>
  <Words>324</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Greetz</dc:creator>
  <cp:keywords/>
  <dc:description/>
  <cp:lastModifiedBy>Greetz</cp:lastModifiedBy>
  <cp:revision>2</cp:revision>
  <dcterms:created xsi:type="dcterms:W3CDTF">2018-11-10T18:01:00Z</dcterms:created>
  <dcterms:modified xsi:type="dcterms:W3CDTF">2018-11-10T18:28:00Z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